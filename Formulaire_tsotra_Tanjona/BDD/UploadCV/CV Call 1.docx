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page" w:tblpX="2811" w:tblpY="591"/>
        <w:tblW w:w="505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Le premier tableau est le tableau de disposition pour le nom et les coordonnées. Le deuxième tableau est le tableau Objectif"/>
      </w:tblPr>
      <w:tblGrid>
        <w:gridCol w:w="4763"/>
        <w:gridCol w:w="3641"/>
      </w:tblGrid>
      <w:tr w:rsidR="00DB2CB8" w:rsidRPr="00565B06" w:rsidTr="00DB2CB8">
        <w:trPr>
          <w:trHeight w:hRule="exact" w:val="2046"/>
        </w:trPr>
        <w:tc>
          <w:tcPr>
            <w:tcW w:w="4763" w:type="dxa"/>
            <w:tcMar>
              <w:right w:w="144" w:type="dxa"/>
            </w:tcMar>
            <w:vAlign w:val="bottom"/>
          </w:tcPr>
          <w:p w:rsidR="00DB2CB8" w:rsidRDefault="00DB2CB8" w:rsidP="00DB2CB8">
            <w:pPr>
              <w:pStyle w:val="Sous-titre"/>
              <w:jc w:val="both"/>
              <w:rPr>
                <w:sz w:val="56"/>
              </w:rPr>
            </w:pPr>
            <w:r w:rsidRPr="009924E3">
              <w:rPr>
                <w:sz w:val="56"/>
              </w:rPr>
              <w:t xml:space="preserve">RAKOTOARIJAONA </w:t>
            </w:r>
            <w:r>
              <w:rPr>
                <w:sz w:val="56"/>
              </w:rPr>
              <w:t xml:space="preserve">    </w:t>
            </w:r>
            <w:r w:rsidRPr="009924E3">
              <w:rPr>
                <w:sz w:val="56"/>
              </w:rPr>
              <w:t>ANDRIANARISOA</w:t>
            </w:r>
          </w:p>
          <w:p w:rsidR="00DB2CB8" w:rsidRPr="00565B06" w:rsidRDefault="00DB2CB8" w:rsidP="00DB2CB8">
            <w:pPr>
              <w:pStyle w:val="Sous-titre"/>
              <w:jc w:val="both"/>
            </w:pPr>
            <w:r>
              <w:rPr>
                <w:caps w:val="0"/>
                <w:sz w:val="56"/>
              </w:rPr>
              <w:t>Tanjona</w:t>
            </w:r>
          </w:p>
        </w:tc>
        <w:tc>
          <w:tcPr>
            <w:tcW w:w="3641" w:type="dxa"/>
            <w:tcMar>
              <w:left w:w="144" w:type="dxa"/>
            </w:tcMar>
            <w:vAlign w:val="bottom"/>
          </w:tcPr>
          <w:p w:rsidR="00DB2CB8" w:rsidRDefault="00006BB2" w:rsidP="00DB2CB8">
            <w:pPr>
              <w:pStyle w:val="Coordonnes"/>
            </w:pPr>
            <w:sdt>
              <w:sdtPr>
                <w:alias w:val="Entrez l’adresse :"/>
                <w:tag w:val="Entrez l’adresse :"/>
                <w:id w:val="-989020281"/>
                <w:placeholder>
                  <w:docPart w:val="D1B9263AA1A84FDEA2CC68A7C6A29BAB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DB2CB8">
                  <w:t xml:space="preserve">LOT III X </w:t>
                </w:r>
              </w:sdtContent>
            </w:sdt>
            <w:r w:rsidR="00DB2CB8">
              <w:t xml:space="preserve"> 260 B ANDAVAMAMBA </w:t>
            </w:r>
            <w:r w:rsidR="00DB2CB8" w:rsidRPr="009D0878"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63F3163E" wp14:editId="7FA92DBF">
                      <wp:extent cx="118872" cy="118872"/>
                      <wp:effectExtent l="0" t="0" r="0" b="0"/>
                      <wp:docPr id="54" name="Icône Adresse" descr="Icône Adress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9616695" id="Icône Adresse" o:spid="_x0000_s1026" alt="Icône Adresse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DB2CB8" w:rsidRDefault="00006BB2" w:rsidP="00DB2CB8">
            <w:pPr>
              <w:pStyle w:val="Coordonnes"/>
            </w:pPr>
            <w:sdt>
              <w:sdtPr>
                <w:alias w:val="Entrez le numéro de téléphone :"/>
                <w:tag w:val="Entrez le numéro de téléphone :"/>
                <w:id w:val="381135673"/>
                <w:placeholder>
                  <w:docPart w:val="3FC5245ACD4245D8B02B0CCACC013490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DB2CB8">
                  <w:t>0346772342</w:t>
                </w:r>
                <w:r w:rsidR="00155106">
                  <w:t>/0331823724</w:t>
                </w:r>
              </w:sdtContent>
            </w:sdt>
            <w:r w:rsidR="00DB2CB8">
              <w:rPr>
                <w:lang w:bidi="fr-FR"/>
              </w:rPr>
              <w:t xml:space="preserve">  </w:t>
            </w:r>
            <w:r w:rsidR="00DB2CB8" w:rsidRPr="009D0878"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184D07CD" wp14:editId="5E31106C">
                      <wp:extent cx="109728" cy="109728"/>
                      <wp:effectExtent l="0" t="0" r="5080" b="5080"/>
                      <wp:docPr id="55" name="Icône Téléphone" descr="Icône de téléphon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1B7C58" id="Icône Téléphone" o:spid="_x0000_s1026" alt="Icône de téléphone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DB2CB8" w:rsidRDefault="00006BB2" w:rsidP="00DB2CB8">
            <w:pPr>
              <w:pStyle w:val="Coordonnes"/>
            </w:pPr>
            <w:sdt>
              <w:sdtPr>
                <w:alias w:val="Entrez l’adresse de courrier :"/>
                <w:tag w:val="Entrez l’adresse de courrier :"/>
                <w:id w:val="479813182"/>
                <w:placeholder>
                  <w:docPart w:val="52633E26319E4282B81167D7187A57F9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DB2CB8">
                  <w:t>Andry.dylan1945@gmail.com</w:t>
                </w:r>
              </w:sdtContent>
            </w:sdt>
            <w:r w:rsidR="00DB2CB8">
              <w:rPr>
                <w:lang w:bidi="fr-FR"/>
              </w:rPr>
              <w:t xml:space="preserve">  </w:t>
            </w:r>
            <w:r w:rsidR="00DB2CB8"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1B4FEDFB" wp14:editId="64697B7E">
                      <wp:extent cx="137160" cy="91440"/>
                      <wp:effectExtent l="0" t="0" r="0" b="3810"/>
                      <wp:docPr id="56" name="Forme libre 5" descr="Icône d’e-mai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E6FF6DD" id="Forme libre 5" o:spid="_x0000_s1026" alt="Icône d’e-mail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DB2CB8" w:rsidRDefault="00DB2CB8" w:rsidP="00DB2CB8">
            <w:pPr>
              <w:pStyle w:val="Coordonnes"/>
            </w:pPr>
            <w:r>
              <w:rPr>
                <w:lang w:bidi="fr-FR"/>
              </w:rPr>
              <w:t xml:space="preserve"> </w:t>
            </w:r>
          </w:p>
          <w:p w:rsidR="00DB2CB8" w:rsidRPr="00565B06" w:rsidRDefault="00DB2CB8" w:rsidP="00DB2CB8">
            <w:pPr>
              <w:pStyle w:val="Coordonnes"/>
            </w:pPr>
            <w:r>
              <w:rPr>
                <w:lang w:bidi="fr-FR"/>
              </w:rPr>
              <w:t xml:space="preserve"> </w:t>
            </w:r>
          </w:p>
        </w:tc>
      </w:tr>
    </w:tbl>
    <w:p w:rsidR="00235194" w:rsidRDefault="00165DCD">
      <w:r>
        <w:rPr>
          <w:noProof/>
          <w:sz w:val="56"/>
          <w:lang w:eastAsia="fr-FR"/>
        </w:rPr>
        <w:drawing>
          <wp:anchor distT="0" distB="0" distL="114300" distR="114300" simplePos="0" relativeHeight="251659264" behindDoc="1" locked="0" layoutInCell="1" allowOverlap="1" wp14:anchorId="1004EAEC" wp14:editId="27B5257F">
            <wp:simplePos x="0" y="0"/>
            <wp:positionH relativeFrom="page">
              <wp:posOffset>429260</wp:posOffset>
            </wp:positionH>
            <wp:positionV relativeFrom="page">
              <wp:posOffset>335915</wp:posOffset>
            </wp:positionV>
            <wp:extent cx="1073785" cy="1315720"/>
            <wp:effectExtent l="171450" t="171450" r="164465" b="17018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E7109_Momen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31572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Formation"/>
      </w:tblPr>
      <w:tblGrid>
        <w:gridCol w:w="717"/>
        <w:gridCol w:w="8295"/>
      </w:tblGrid>
      <w:tr w:rsidR="00A77B4D" w:rsidRPr="00565B06" w:rsidTr="00711711">
        <w:tc>
          <w:tcPr>
            <w:tcW w:w="717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nes"/>
            </w:pPr>
            <w:r w:rsidRPr="00565B06">
              <w:rPr>
                <w:noProof/>
                <w:lang w:eastAsia="fr-FR"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Formation dans une icône circulaire" descr="Icône Form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Cercle de l’icône Formation" descr="Cercle de l’icône Formation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Symbole de l’icône Formation" descr="Symbole de l’icône Formati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F48F33" id="Formation dans une icône circulaire" o:spid="_x0000_s1026" alt="Icône Formati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">
                      <v:shape id="Cercle de l’icône Formation" o:spid="_x0000_s1027" alt="Cercle de l’icône Formation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ymbole de l’icône Formation" o:spid="_x0000_s1028" alt="Symbole de l’icône Formation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5" w:type="dxa"/>
          </w:tcPr>
          <w:p w:rsidR="00A77B4D" w:rsidRPr="00565B06" w:rsidRDefault="00006BB2" w:rsidP="002146F8">
            <w:pPr>
              <w:pStyle w:val="Titre1"/>
              <w:outlineLvl w:val="0"/>
            </w:pPr>
            <w:sdt>
              <w:sdtPr>
                <w:alias w:val="Formation :"/>
                <w:tag w:val="Formation :"/>
                <w:id w:val="1586649636"/>
                <w:placeholder>
                  <w:docPart w:val="24037F23AEF544E78D4DDA5B02309180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rPr>
                    <w:lang w:bidi="fr-FR"/>
                  </w:rPr>
                  <w:t>Formation</w:t>
                </w:r>
              </w:sdtContent>
            </w:sdt>
          </w:p>
        </w:tc>
      </w:tr>
    </w:tbl>
    <w:p w:rsidR="007C0E0E" w:rsidRPr="00565B06" w:rsidRDefault="009924E3" w:rsidP="00FC7588">
      <w:pPr>
        <w:pStyle w:val="Titre2"/>
        <w:numPr>
          <w:ilvl w:val="0"/>
          <w:numId w:val="19"/>
        </w:numPr>
      </w:pPr>
      <w:r>
        <w:rPr>
          <w:lang w:bidi="fr-FR"/>
        </w:rPr>
        <w:t>Master II</w:t>
      </w:r>
      <w:r w:rsidR="007C0E0E" w:rsidRPr="00565B06">
        <w:rPr>
          <w:lang w:bidi="fr-FR"/>
        </w:rPr>
        <w:t xml:space="preserve"> | </w:t>
      </w:r>
      <w:r>
        <w:rPr>
          <w:rStyle w:val="Accentuation"/>
        </w:rPr>
        <w:t>BIOCHIMIE, Biotechnologie</w:t>
      </w:r>
    </w:p>
    <w:p w:rsidR="009924E3" w:rsidRPr="00565B06" w:rsidRDefault="009924E3" w:rsidP="009924E3">
      <w:pPr>
        <w:pStyle w:val="Titre3"/>
      </w:pPr>
    </w:p>
    <w:p w:rsidR="007C0E0E" w:rsidRPr="00565B06" w:rsidRDefault="00892CF8" w:rsidP="00FC7588">
      <w:pPr>
        <w:pStyle w:val="Titre2"/>
        <w:numPr>
          <w:ilvl w:val="0"/>
          <w:numId w:val="19"/>
        </w:numPr>
      </w:pPr>
      <w:r>
        <w:t xml:space="preserve">Formation supérieur </w:t>
      </w:r>
      <w:r w:rsidR="009924E3" w:rsidRPr="009924E3">
        <w:t>en</w:t>
      </w:r>
      <w:r w:rsidR="00FC7588">
        <w:t xml:space="preserve"> Filière </w:t>
      </w:r>
      <w:r w:rsidR="009924E3" w:rsidRPr="009924E3">
        <w:t xml:space="preserve"> INFORMATIQUE</w:t>
      </w:r>
      <w:r w:rsidR="009924E3">
        <w:rPr>
          <w:vertAlign w:val="subscript"/>
        </w:rPr>
        <w:t xml:space="preserve"> </w:t>
      </w:r>
      <w:r w:rsidR="007C0E0E" w:rsidRPr="00565B06">
        <w:rPr>
          <w:lang w:bidi="fr-FR"/>
        </w:rPr>
        <w:t xml:space="preserve"> | </w:t>
      </w:r>
      <w:r w:rsidR="009924E3">
        <w:rPr>
          <w:rStyle w:val="Accentuation"/>
        </w:rPr>
        <w:t>CNTEMAD Antananarivo</w:t>
      </w:r>
    </w:p>
    <w:tbl>
      <w:tblPr>
        <w:tblStyle w:val="Grilledutableau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Expérience"/>
      </w:tblPr>
      <w:tblGrid>
        <w:gridCol w:w="717"/>
        <w:gridCol w:w="8295"/>
      </w:tblGrid>
      <w:tr w:rsidR="005E088C" w:rsidRPr="00565B06" w:rsidTr="00366CC4">
        <w:tc>
          <w:tcPr>
            <w:tcW w:w="717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nes"/>
            </w:pPr>
            <w:r w:rsidRPr="00565B06">
              <w:rPr>
                <w:noProof/>
                <w:lang w:eastAsia="fr-FR"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érience dans une icône circulaire" descr="Icône Expérienc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Cercle de l’icône Expérience" descr="Cercle de l’icône Expérienc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Symbole de l’icône Expérience" descr="Symbole de l’icône Expérience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8F6C94" id="Expérience dans une icône circulaire" o:spid="_x0000_s1026" alt="Icône Expérience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">
                      <v:shape id="Cercle de l’icône Expérience" o:spid="_x0000_s1027" alt="Cercle de l’icône Expérienc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ymbole de l’icône Expérience" o:spid="_x0000_s1028" alt="Symbole de l’icône Expérience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5" w:type="dxa"/>
          </w:tcPr>
          <w:p w:rsidR="005E088C" w:rsidRPr="00565B06" w:rsidRDefault="00006BB2" w:rsidP="0004158B">
            <w:pPr>
              <w:pStyle w:val="Titre1"/>
              <w:outlineLvl w:val="0"/>
            </w:pPr>
            <w:sdt>
              <w:sdtPr>
                <w:alias w:val="Formation :"/>
                <w:tag w:val="Formation :"/>
                <w:id w:val="-2131392780"/>
                <w:placeholder>
                  <w:docPart w:val="E0D2A1B2D6CB43DABEC460970871B2ED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rPr>
                    <w:lang w:bidi="fr-FR"/>
                  </w:rPr>
                  <w:t>Expérience</w:t>
                </w:r>
              </w:sdtContent>
            </w:sdt>
          </w:p>
        </w:tc>
      </w:tr>
    </w:tbl>
    <w:p w:rsidR="005E088C" w:rsidRPr="00565B06" w:rsidRDefault="009924E3" w:rsidP="00B47E1E">
      <w:pPr>
        <w:pStyle w:val="Titre2"/>
      </w:pPr>
      <w:r>
        <w:t xml:space="preserve">Stagiaire Infographiste </w:t>
      </w:r>
      <w:r w:rsidR="005E088C" w:rsidRPr="00565B06">
        <w:rPr>
          <w:lang w:bidi="fr-FR"/>
        </w:rPr>
        <w:t xml:space="preserve">| </w:t>
      </w:r>
      <w:r>
        <w:rPr>
          <w:rStyle w:val="Accentuation"/>
        </w:rPr>
        <w:t>Les ateliers du CAPRICORNE</w:t>
      </w:r>
    </w:p>
    <w:p w:rsidR="005E088C" w:rsidRPr="00565B06" w:rsidRDefault="009924E3" w:rsidP="004F199F">
      <w:pPr>
        <w:pStyle w:val="Titre3"/>
      </w:pPr>
      <w:r>
        <w:t>2017</w:t>
      </w:r>
      <w:r w:rsidR="005E088C" w:rsidRPr="00565B06">
        <w:rPr>
          <w:lang w:bidi="fr-FR"/>
        </w:rPr>
        <w:t xml:space="preserve"> – </w:t>
      </w:r>
      <w:r>
        <w:t>2018</w:t>
      </w:r>
    </w:p>
    <w:p w:rsidR="005E088C" w:rsidRPr="00565B06" w:rsidRDefault="009924E3" w:rsidP="005E088C">
      <w:r>
        <w:t xml:space="preserve">Chargé de mettre en page des livres commandés par les clients </w:t>
      </w:r>
      <w:r w:rsidR="0088221E">
        <w:t xml:space="preserve">(selon leurs </w:t>
      </w:r>
      <w:r w:rsidR="00D017CC">
        <w:t>besoins et leurs souhaits) à partir de</w:t>
      </w:r>
      <w:r w:rsidR="0088221E">
        <w:t>s</w:t>
      </w:r>
      <w:r w:rsidR="00D017CC">
        <w:t xml:space="preserve"> maquette</w:t>
      </w:r>
      <w:r w:rsidR="0088221E">
        <w:t xml:space="preserve">s </w:t>
      </w:r>
      <w:r w:rsidR="00D017CC">
        <w:t xml:space="preserve"> fourni par ces clients</w:t>
      </w:r>
    </w:p>
    <w:p w:rsidR="005E088C" w:rsidRPr="00565B06" w:rsidRDefault="00D017CC" w:rsidP="00B47E1E">
      <w:pPr>
        <w:pStyle w:val="Titre2"/>
      </w:pPr>
      <w:r>
        <w:t xml:space="preserve">Stagiaire </w:t>
      </w:r>
      <w:r w:rsidR="009924E3">
        <w:t>Operat</w:t>
      </w:r>
      <w:r>
        <w:t xml:space="preserve">eur </w:t>
      </w:r>
      <w:r w:rsidR="00892CF8">
        <w:t xml:space="preserve">de </w:t>
      </w:r>
      <w:r>
        <w:t xml:space="preserve">traitement </w:t>
      </w:r>
      <w:r w:rsidR="004D1EA7">
        <w:t xml:space="preserve">d’image et </w:t>
      </w:r>
      <w:r>
        <w:t>de texte</w:t>
      </w:r>
      <w:r w:rsidR="005E088C" w:rsidRPr="00565B06">
        <w:rPr>
          <w:lang w:bidi="fr-FR"/>
        </w:rPr>
        <w:t xml:space="preserve"> | </w:t>
      </w:r>
      <w:r>
        <w:rPr>
          <w:rStyle w:val="Accentuation"/>
        </w:rPr>
        <w:t>Les ateliers du CAPRICORNE</w:t>
      </w:r>
    </w:p>
    <w:p w:rsidR="005E088C" w:rsidRPr="00565B06" w:rsidRDefault="00D017CC" w:rsidP="004F199F">
      <w:pPr>
        <w:pStyle w:val="Titre3"/>
      </w:pPr>
      <w:r>
        <w:t>2017</w:t>
      </w:r>
      <w:r w:rsidR="005E088C" w:rsidRPr="00565B06">
        <w:rPr>
          <w:lang w:bidi="fr-FR"/>
        </w:rPr>
        <w:t xml:space="preserve"> – </w:t>
      </w:r>
      <w:r>
        <w:t>2018</w:t>
      </w:r>
    </w:p>
    <w:p w:rsidR="005E088C" w:rsidRPr="00565B06" w:rsidRDefault="00D017CC" w:rsidP="005E088C">
      <w:r>
        <w:t>Traitement d’image et de texte fourni par le client (sur Word et sur Photoshop pour les images), ce traitement précède la mise en page MEP de l’infographiste</w:t>
      </w:r>
    </w:p>
    <w:tbl>
      <w:tblPr>
        <w:tblStyle w:val="Grilledutableau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 tableau supérieur comporte le titre Compétences, le deuxième tableau une liste des compétences et le tableau du bas les activités"/>
      </w:tblPr>
      <w:tblGrid>
        <w:gridCol w:w="717"/>
        <w:gridCol w:w="8295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nes"/>
            </w:pPr>
            <w:r w:rsidRPr="00565B06">
              <w:rPr>
                <w:noProof/>
                <w:lang w:eastAsia="fr-FR"/>
              </w:rPr>
              <mc:AlternateContent>
                <mc:Choice Requires="wpg">
                  <w:drawing>
                    <wp:inline distT="0" distB="0" distL="0" distR="0" wp14:anchorId="19439274" wp14:editId="5056271C">
                      <wp:extent cx="274320" cy="274320"/>
                      <wp:effectExtent l="0" t="0" r="0" b="0"/>
                      <wp:docPr id="24" name="Compétences dans une icône circulaire" descr="Icône Compétenc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Cercle de l’icône Compétences" descr="Cercle de l’icône Compétenc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ymbole de l’icône Compétences (1ère partie)" descr="Symbole de l’icône Compétences (1ère partie)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ymbole de l’icône Compétences (2ème partie)" descr="Symbole de l’icône Compétences (2ème partie)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ymbole de l’icône Compétences (3ème partie)" descr="Symbole de l’icône Compétences (3ème partie)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ymbole de l’icône Compétences (4ème partie)" descr="Symbole de l’icône Compétences (4ème partie)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EFD8AF" id="Compétences dans une icône circulaire" o:spid="_x0000_s1026" alt="Icône Compétences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">
                      <v:shape id="Cercle de l’icône Compétences" o:spid="_x0000_s1027" alt="Cercle de l’icône Compétences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ymbole de l’icône Compétences (1ère partie)" o:spid="_x0000_s1028" alt="Symbole de l’icône Compétences (1ère partie)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ymbole de l’icône Compétences (2ème partie)" o:spid="_x0000_s1029" alt="Symbole de l’icône Compétences (2ème partie)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ymbole de l’icône Compétences (3ème partie)" o:spid="_x0000_s1030" alt="Symbole de l’icône Compétences (3ème partie)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ymbole de l’icône Compétences (4ème partie)" o:spid="_x0000_s1031" alt="Symbole de l’icône Compétences (4ème partie)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006BB2" w:rsidP="00AD6216">
            <w:pPr>
              <w:pStyle w:val="Titre1"/>
              <w:outlineLvl w:val="0"/>
            </w:pPr>
            <w:sdt>
              <w:sdtPr>
                <w:alias w:val="Compétences :"/>
                <w:tag w:val="Compétences :"/>
                <w:id w:val="-925109897"/>
                <w:placeholder>
                  <w:docPart w:val="04B350EA28A54442B258F09E060D34F1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rPr>
                    <w:lang w:bidi="fr-FR"/>
                  </w:rPr>
                  <w:t>Compétences</w:t>
                </w:r>
              </w:sdtContent>
            </w:sdt>
          </w:p>
        </w:tc>
      </w:tr>
    </w:tbl>
    <w:tbl>
      <w:tblPr>
        <w:tblStyle w:val="Grilledetableauclaire"/>
        <w:tblW w:w="520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 tableau supérieur comporte le titre Compétences, le deuxième tableau une liste des compétences et le tableau du bas les activités"/>
      </w:tblPr>
      <w:tblGrid>
        <w:gridCol w:w="4391"/>
        <w:gridCol w:w="4252"/>
      </w:tblGrid>
      <w:tr w:rsidR="00892CF8" w:rsidRPr="00565B06" w:rsidTr="00156320">
        <w:trPr>
          <w:trHeight w:val="422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BADD7" w:themeFill="accent1" w:themeFillTint="66"/>
          </w:tcPr>
          <w:p w:rsidR="00892CF8" w:rsidRPr="00156320" w:rsidRDefault="00892CF8" w:rsidP="00892CF8">
            <w:pPr>
              <w:pStyle w:val="Paragraphedeliste"/>
              <w:ind w:left="0"/>
              <w:jc w:val="center"/>
              <w:rPr>
                <w:rFonts w:asciiTheme="majorHAnsi" w:hAnsiTheme="majorHAnsi" w:cstheme="majorHAnsi"/>
                <w:b/>
                <w:color w:val="0D0D0D" w:themeColor="text1" w:themeTint="F2"/>
                <w:sz w:val="20"/>
              </w:rPr>
            </w:pPr>
            <w:r w:rsidRPr="00156320">
              <w:rPr>
                <w:rFonts w:asciiTheme="majorHAnsi" w:hAnsiTheme="majorHAnsi" w:cstheme="majorHAnsi"/>
                <w:b/>
                <w:color w:val="0D0D0D" w:themeColor="text1" w:themeTint="F2"/>
                <w:sz w:val="20"/>
              </w:rPr>
              <w:t xml:space="preserve">DOMAINE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6" w:type="dxa"/>
            </w:tcMar>
          </w:tcPr>
          <w:p w:rsidR="00892CF8" w:rsidRPr="00366CC4" w:rsidRDefault="00892CF8" w:rsidP="00892CF8">
            <w:pPr>
              <w:pStyle w:val="Paragraphedeliste"/>
              <w:ind w:left="0"/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366CC4">
              <w:rPr>
                <w:rFonts w:asciiTheme="majorHAnsi" w:hAnsiTheme="majorHAnsi" w:cstheme="majorHAnsi"/>
                <w:b/>
                <w:sz w:val="20"/>
              </w:rPr>
              <w:t xml:space="preserve">NIVEAU </w:t>
            </w:r>
          </w:p>
        </w:tc>
      </w:tr>
      <w:tr w:rsidR="00892CF8" w:rsidRPr="00565B06" w:rsidTr="00156320">
        <w:trPr>
          <w:trHeight w:val="210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BADD7" w:themeFill="accent1" w:themeFillTint="66"/>
          </w:tcPr>
          <w:p w:rsidR="00892CF8" w:rsidRPr="00156320" w:rsidRDefault="00892CF8" w:rsidP="00892CF8">
            <w:pPr>
              <w:pStyle w:val="Paragraphedeliste"/>
              <w:ind w:left="0"/>
              <w:jc w:val="center"/>
              <w:rPr>
                <w:rFonts w:asciiTheme="majorHAnsi" w:hAnsiTheme="majorHAnsi" w:cstheme="majorHAnsi"/>
                <w:b/>
                <w:color w:val="0D0D0D" w:themeColor="text1" w:themeTint="F2"/>
                <w:sz w:val="20"/>
              </w:rPr>
            </w:pPr>
            <w:r w:rsidRPr="00156320">
              <w:rPr>
                <w:rFonts w:asciiTheme="majorHAnsi" w:hAnsiTheme="majorHAnsi" w:cstheme="majorHAnsi"/>
                <w:b/>
                <w:color w:val="0D0D0D" w:themeColor="text1" w:themeTint="F2"/>
                <w:sz w:val="20"/>
              </w:rPr>
              <w:t xml:space="preserve">DEPANNAGE INFORMMATIQUE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6" w:type="dxa"/>
            </w:tcMar>
          </w:tcPr>
          <w:p w:rsidR="00892CF8" w:rsidRPr="00366CC4" w:rsidRDefault="00892CF8" w:rsidP="00366CC4">
            <w:pPr>
              <w:pStyle w:val="Paragraphedeliste"/>
              <w:ind w:left="0"/>
              <w:jc w:val="center"/>
              <w:rPr>
                <w:rFonts w:asciiTheme="majorHAnsi" w:hAnsiTheme="majorHAnsi" w:cstheme="majorHAnsi"/>
                <w:sz w:val="20"/>
              </w:rPr>
            </w:pPr>
            <w:r w:rsidRPr="00366CC4">
              <w:rPr>
                <w:rFonts w:asciiTheme="majorHAnsi" w:hAnsiTheme="majorHAnsi" w:cstheme="majorHAnsi"/>
                <w:sz w:val="20"/>
              </w:rPr>
              <w:t>Excellent</w:t>
            </w:r>
          </w:p>
        </w:tc>
      </w:tr>
      <w:tr w:rsidR="00892CF8" w:rsidRPr="00565B06" w:rsidTr="00156320">
        <w:trPr>
          <w:trHeight w:val="256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BADD7" w:themeFill="accent1" w:themeFillTint="66"/>
          </w:tcPr>
          <w:p w:rsidR="00892CF8" w:rsidRPr="00156320" w:rsidRDefault="00892CF8" w:rsidP="00892CF8">
            <w:pPr>
              <w:pStyle w:val="Paragraphedeliste"/>
              <w:ind w:left="0"/>
              <w:jc w:val="center"/>
              <w:rPr>
                <w:rFonts w:asciiTheme="majorHAnsi" w:hAnsiTheme="majorHAnsi" w:cstheme="majorHAnsi"/>
                <w:b/>
                <w:color w:val="0D0D0D" w:themeColor="text1" w:themeTint="F2"/>
                <w:sz w:val="20"/>
              </w:rPr>
            </w:pPr>
            <w:r w:rsidRPr="00156320">
              <w:rPr>
                <w:rFonts w:asciiTheme="majorHAnsi" w:hAnsiTheme="majorHAnsi" w:cstheme="majorHAnsi"/>
                <w:b/>
                <w:color w:val="0D0D0D" w:themeColor="text1" w:themeTint="F2"/>
                <w:sz w:val="20"/>
              </w:rPr>
              <w:t xml:space="preserve">RESEAU INFORMATIQUE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6" w:type="dxa"/>
            </w:tcMar>
          </w:tcPr>
          <w:p w:rsidR="00892CF8" w:rsidRPr="00366CC4" w:rsidRDefault="00892CF8" w:rsidP="00366CC4">
            <w:pPr>
              <w:pStyle w:val="Paragraphedeliste"/>
              <w:ind w:left="0"/>
              <w:jc w:val="center"/>
              <w:rPr>
                <w:rFonts w:asciiTheme="majorHAnsi" w:hAnsiTheme="majorHAnsi" w:cstheme="majorHAnsi"/>
                <w:sz w:val="20"/>
              </w:rPr>
            </w:pPr>
            <w:r w:rsidRPr="00366CC4">
              <w:rPr>
                <w:rFonts w:asciiTheme="majorHAnsi" w:hAnsiTheme="majorHAnsi" w:cstheme="majorHAnsi"/>
                <w:sz w:val="20"/>
              </w:rPr>
              <w:t>Moyen</w:t>
            </w:r>
          </w:p>
        </w:tc>
      </w:tr>
      <w:tr w:rsidR="00892CF8" w:rsidRPr="00565B06" w:rsidTr="00156320">
        <w:trPr>
          <w:trHeight w:val="402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BADD7" w:themeFill="accent1" w:themeFillTint="66"/>
          </w:tcPr>
          <w:p w:rsidR="00892CF8" w:rsidRPr="00156320" w:rsidRDefault="00892CF8" w:rsidP="00892CF8">
            <w:pPr>
              <w:pStyle w:val="Paragraphedeliste"/>
              <w:ind w:left="0"/>
              <w:jc w:val="center"/>
              <w:rPr>
                <w:rStyle w:val="Lienhypertexte"/>
                <w:rFonts w:asciiTheme="majorHAnsi" w:hAnsiTheme="majorHAnsi" w:cstheme="majorHAnsi"/>
                <w:b/>
                <w:bCs/>
                <w:color w:val="0D0D0D" w:themeColor="text1" w:themeTint="F2"/>
                <w:sz w:val="20"/>
              </w:rPr>
            </w:pPr>
            <w:r w:rsidRPr="00156320">
              <w:rPr>
                <w:rFonts w:asciiTheme="majorHAnsi" w:hAnsiTheme="majorHAnsi" w:cstheme="majorHAnsi"/>
                <w:b/>
                <w:color w:val="0D0D0D" w:themeColor="text1" w:themeTint="F2"/>
                <w:sz w:val="20"/>
              </w:rPr>
              <w:t>PACK OFFICE 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6" w:type="dxa"/>
            </w:tcMar>
          </w:tcPr>
          <w:p w:rsidR="00892CF8" w:rsidRPr="00366CC4" w:rsidRDefault="00366CC4" w:rsidP="00366CC4">
            <w:pPr>
              <w:pStyle w:val="Paragraphedeliste"/>
              <w:ind w:left="0"/>
              <w:jc w:val="center"/>
              <w:rPr>
                <w:rStyle w:val="Lienhypertexte"/>
                <w:rFonts w:asciiTheme="majorHAnsi" w:hAnsiTheme="majorHAnsi" w:cstheme="majorHAnsi"/>
                <w:b/>
                <w:bCs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Excellent niveau en </w:t>
            </w:r>
            <w:r w:rsidR="00892CF8" w:rsidRPr="00366CC4">
              <w:rPr>
                <w:rFonts w:asciiTheme="majorHAnsi" w:hAnsiTheme="majorHAnsi" w:cstheme="majorHAnsi"/>
                <w:sz w:val="20"/>
              </w:rPr>
              <w:t xml:space="preserve"> Word, Excel et power point</w:t>
            </w:r>
          </w:p>
        </w:tc>
      </w:tr>
      <w:tr w:rsidR="00892CF8" w:rsidRPr="00565B06" w:rsidTr="00156320">
        <w:trPr>
          <w:trHeight w:val="367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BADD7" w:themeFill="accent1" w:themeFillTint="66"/>
          </w:tcPr>
          <w:p w:rsidR="00892CF8" w:rsidRPr="00156320" w:rsidRDefault="00892CF8" w:rsidP="00892CF8">
            <w:pPr>
              <w:pStyle w:val="Paragraphedeliste"/>
              <w:ind w:left="0"/>
              <w:jc w:val="center"/>
              <w:rPr>
                <w:rFonts w:asciiTheme="majorHAnsi" w:hAnsiTheme="majorHAnsi" w:cstheme="majorHAnsi"/>
                <w:b/>
                <w:color w:val="0D0D0D" w:themeColor="text1" w:themeTint="F2"/>
                <w:sz w:val="20"/>
              </w:rPr>
            </w:pPr>
            <w:r w:rsidRPr="00156320">
              <w:rPr>
                <w:rFonts w:asciiTheme="majorHAnsi" w:hAnsiTheme="majorHAnsi" w:cstheme="majorHAnsi"/>
                <w:b/>
                <w:color w:val="0D0D0D" w:themeColor="text1" w:themeTint="F2"/>
                <w:sz w:val="20"/>
              </w:rPr>
              <w:t xml:space="preserve">ALGORITHMIQUE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6" w:type="dxa"/>
            </w:tcMar>
          </w:tcPr>
          <w:p w:rsidR="00892CF8" w:rsidRPr="00366CC4" w:rsidRDefault="00892CF8" w:rsidP="00366CC4">
            <w:pPr>
              <w:pStyle w:val="Paragraphedeliste"/>
              <w:ind w:left="0"/>
              <w:jc w:val="center"/>
              <w:rPr>
                <w:rFonts w:asciiTheme="majorHAnsi" w:hAnsiTheme="majorHAnsi" w:cstheme="majorHAnsi"/>
                <w:sz w:val="20"/>
              </w:rPr>
            </w:pPr>
            <w:r w:rsidRPr="00366CC4">
              <w:rPr>
                <w:rFonts w:asciiTheme="majorHAnsi" w:hAnsiTheme="majorHAnsi" w:cstheme="majorHAnsi"/>
                <w:sz w:val="20"/>
              </w:rPr>
              <w:t>Moyen</w:t>
            </w:r>
          </w:p>
        </w:tc>
      </w:tr>
      <w:tr w:rsidR="00892CF8" w:rsidRPr="00565B06" w:rsidTr="00156320">
        <w:trPr>
          <w:trHeight w:val="697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BADD7" w:themeFill="accent1" w:themeFillTint="66"/>
          </w:tcPr>
          <w:p w:rsidR="00892CF8" w:rsidRPr="00156320" w:rsidRDefault="00892CF8" w:rsidP="00892CF8">
            <w:pPr>
              <w:pStyle w:val="Paragraphedeliste"/>
              <w:ind w:left="0"/>
              <w:jc w:val="center"/>
              <w:rPr>
                <w:rFonts w:asciiTheme="majorHAnsi" w:hAnsiTheme="majorHAnsi" w:cstheme="majorHAnsi"/>
                <w:b/>
                <w:color w:val="0D0D0D" w:themeColor="text1" w:themeTint="F2"/>
                <w:sz w:val="20"/>
              </w:rPr>
            </w:pPr>
            <w:r w:rsidRPr="00156320">
              <w:rPr>
                <w:rFonts w:asciiTheme="majorHAnsi" w:hAnsiTheme="majorHAnsi" w:cstheme="majorHAnsi"/>
                <w:b/>
                <w:color w:val="0D0D0D" w:themeColor="text1" w:themeTint="F2"/>
                <w:sz w:val="20"/>
              </w:rPr>
              <w:t>Langage de balisage  et de mise de mise en style : HTML et CSS (Framework w3.css, Extension Sass, BOOTSTRAP)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6" w:type="dxa"/>
            </w:tcMar>
          </w:tcPr>
          <w:p w:rsidR="00892CF8" w:rsidRPr="00366CC4" w:rsidRDefault="00892CF8" w:rsidP="00366CC4">
            <w:pPr>
              <w:pStyle w:val="Paragraphedeliste"/>
              <w:ind w:left="0"/>
              <w:jc w:val="center"/>
              <w:rPr>
                <w:rFonts w:asciiTheme="majorHAnsi" w:hAnsiTheme="majorHAnsi" w:cstheme="majorHAnsi"/>
                <w:sz w:val="20"/>
              </w:rPr>
            </w:pPr>
            <w:r w:rsidRPr="00366CC4">
              <w:rPr>
                <w:rFonts w:asciiTheme="majorHAnsi" w:hAnsiTheme="majorHAnsi" w:cstheme="majorHAnsi"/>
                <w:sz w:val="20"/>
              </w:rPr>
              <w:t>Excellent</w:t>
            </w:r>
          </w:p>
          <w:p w:rsidR="00892CF8" w:rsidRPr="00366CC4" w:rsidRDefault="00892CF8" w:rsidP="00366CC4">
            <w:pPr>
              <w:pStyle w:val="Paragraphedeliste"/>
              <w:ind w:left="0"/>
              <w:jc w:val="center"/>
              <w:rPr>
                <w:rStyle w:val="Lienhypertexte"/>
                <w:rFonts w:asciiTheme="majorHAnsi" w:hAnsiTheme="majorHAnsi" w:cstheme="majorHAnsi"/>
                <w:b/>
                <w:bCs/>
                <w:sz w:val="20"/>
              </w:rPr>
            </w:pPr>
          </w:p>
        </w:tc>
      </w:tr>
      <w:tr w:rsidR="00892CF8" w:rsidRPr="00565B06" w:rsidTr="00156320">
        <w:trPr>
          <w:trHeight w:val="127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BADD7" w:themeFill="accent1" w:themeFillTint="66"/>
          </w:tcPr>
          <w:p w:rsidR="00892CF8" w:rsidRPr="00156320" w:rsidRDefault="00892CF8" w:rsidP="00892CF8">
            <w:pPr>
              <w:pStyle w:val="Paragraphedeliste"/>
              <w:ind w:left="0"/>
              <w:jc w:val="center"/>
              <w:rPr>
                <w:rFonts w:asciiTheme="majorHAnsi" w:hAnsiTheme="majorHAnsi" w:cstheme="majorHAnsi"/>
                <w:b/>
                <w:color w:val="0D0D0D" w:themeColor="text1" w:themeTint="F2"/>
                <w:sz w:val="20"/>
              </w:rPr>
            </w:pPr>
            <w:r w:rsidRPr="00156320">
              <w:rPr>
                <w:rFonts w:asciiTheme="majorHAnsi" w:hAnsiTheme="majorHAnsi" w:cstheme="majorHAnsi"/>
                <w:b/>
                <w:color w:val="0D0D0D" w:themeColor="text1" w:themeTint="F2"/>
                <w:sz w:val="20"/>
              </w:rPr>
              <w:t>JAVASCRIPT ET JQUERY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6" w:type="dxa"/>
            </w:tcMar>
          </w:tcPr>
          <w:p w:rsidR="00892CF8" w:rsidRPr="00366CC4" w:rsidRDefault="00892CF8" w:rsidP="00366CC4">
            <w:pPr>
              <w:pStyle w:val="Paragraphedeliste"/>
              <w:ind w:left="0"/>
              <w:jc w:val="center"/>
              <w:rPr>
                <w:rFonts w:asciiTheme="majorHAnsi" w:hAnsiTheme="majorHAnsi" w:cstheme="majorHAnsi"/>
                <w:sz w:val="20"/>
              </w:rPr>
            </w:pPr>
            <w:r w:rsidRPr="00366CC4">
              <w:rPr>
                <w:rFonts w:asciiTheme="majorHAnsi" w:hAnsiTheme="majorHAnsi" w:cstheme="majorHAnsi"/>
                <w:sz w:val="20"/>
              </w:rPr>
              <w:t>Moyen</w:t>
            </w:r>
          </w:p>
        </w:tc>
      </w:tr>
      <w:tr w:rsidR="00892CF8" w:rsidRPr="00565B06" w:rsidTr="00156320">
        <w:trPr>
          <w:trHeight w:val="300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BADD7" w:themeFill="accent1" w:themeFillTint="66"/>
          </w:tcPr>
          <w:p w:rsidR="00892CF8" w:rsidRPr="00156320" w:rsidRDefault="00892CF8" w:rsidP="00892CF8">
            <w:pPr>
              <w:pStyle w:val="Paragraphedeliste"/>
              <w:ind w:left="0"/>
              <w:jc w:val="center"/>
              <w:rPr>
                <w:rFonts w:asciiTheme="majorHAnsi" w:hAnsiTheme="majorHAnsi" w:cstheme="majorHAnsi"/>
                <w:b/>
                <w:color w:val="0D0D0D" w:themeColor="text1" w:themeTint="F2"/>
                <w:sz w:val="20"/>
              </w:rPr>
            </w:pPr>
            <w:r w:rsidRPr="00156320">
              <w:rPr>
                <w:rFonts w:asciiTheme="majorHAnsi" w:hAnsiTheme="majorHAnsi" w:cstheme="majorHAnsi"/>
                <w:b/>
                <w:color w:val="0D0D0D" w:themeColor="text1" w:themeTint="F2"/>
                <w:sz w:val="20"/>
              </w:rPr>
              <w:t>PHP ET MySQL 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6" w:type="dxa"/>
            </w:tcMar>
          </w:tcPr>
          <w:p w:rsidR="00892CF8" w:rsidRPr="00366CC4" w:rsidRDefault="00892CF8" w:rsidP="00366CC4">
            <w:pPr>
              <w:pStyle w:val="Paragraphedeliste"/>
              <w:ind w:left="0"/>
              <w:jc w:val="center"/>
              <w:rPr>
                <w:rFonts w:asciiTheme="majorHAnsi" w:hAnsiTheme="majorHAnsi" w:cstheme="majorHAnsi"/>
                <w:sz w:val="20"/>
              </w:rPr>
            </w:pPr>
            <w:r w:rsidRPr="00366CC4">
              <w:rPr>
                <w:rFonts w:asciiTheme="majorHAnsi" w:hAnsiTheme="majorHAnsi" w:cstheme="majorHAnsi"/>
                <w:sz w:val="20"/>
              </w:rPr>
              <w:t>Moyen</w:t>
            </w:r>
          </w:p>
        </w:tc>
      </w:tr>
      <w:tr w:rsidR="00892CF8" w:rsidRPr="00565B06" w:rsidTr="00156320">
        <w:trPr>
          <w:trHeight w:val="290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BADD7" w:themeFill="accent1" w:themeFillTint="66"/>
          </w:tcPr>
          <w:p w:rsidR="00892CF8" w:rsidRPr="00156320" w:rsidRDefault="00892CF8" w:rsidP="00892CF8">
            <w:pPr>
              <w:pStyle w:val="Paragraphedeliste"/>
              <w:ind w:left="0"/>
              <w:jc w:val="center"/>
              <w:rPr>
                <w:rFonts w:asciiTheme="majorHAnsi" w:hAnsiTheme="majorHAnsi" w:cstheme="majorHAnsi"/>
                <w:b/>
                <w:color w:val="0D0D0D" w:themeColor="text1" w:themeTint="F2"/>
                <w:sz w:val="20"/>
              </w:rPr>
            </w:pPr>
            <w:r w:rsidRPr="00156320">
              <w:rPr>
                <w:rFonts w:asciiTheme="majorHAnsi" w:hAnsiTheme="majorHAnsi" w:cstheme="majorHAnsi"/>
                <w:b/>
                <w:color w:val="0D0D0D" w:themeColor="text1" w:themeTint="F2"/>
                <w:sz w:val="20"/>
              </w:rPr>
              <w:t xml:space="preserve">WORDPRESS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6" w:type="dxa"/>
            </w:tcMar>
          </w:tcPr>
          <w:p w:rsidR="00892CF8" w:rsidRPr="00366CC4" w:rsidRDefault="00892CF8" w:rsidP="00366CC4">
            <w:pPr>
              <w:pStyle w:val="Paragraphedeliste"/>
              <w:ind w:left="0"/>
              <w:jc w:val="center"/>
              <w:rPr>
                <w:rFonts w:asciiTheme="majorHAnsi" w:hAnsiTheme="majorHAnsi" w:cstheme="majorHAnsi"/>
                <w:sz w:val="20"/>
              </w:rPr>
            </w:pPr>
            <w:r w:rsidRPr="00366CC4">
              <w:rPr>
                <w:rFonts w:asciiTheme="majorHAnsi" w:hAnsiTheme="majorHAnsi" w:cstheme="majorHAnsi"/>
                <w:sz w:val="20"/>
              </w:rPr>
              <w:t>Moyen</w:t>
            </w:r>
          </w:p>
        </w:tc>
      </w:tr>
      <w:tr w:rsidR="00892CF8" w:rsidRPr="00565B06" w:rsidTr="00156320">
        <w:trPr>
          <w:trHeight w:val="342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BADD7" w:themeFill="accent1" w:themeFillTint="66"/>
          </w:tcPr>
          <w:p w:rsidR="00892CF8" w:rsidRPr="00156320" w:rsidRDefault="00892CF8" w:rsidP="00892CF8">
            <w:pPr>
              <w:pStyle w:val="Paragraphedeliste"/>
              <w:ind w:left="0"/>
              <w:jc w:val="center"/>
              <w:rPr>
                <w:rFonts w:asciiTheme="majorHAnsi" w:hAnsiTheme="majorHAnsi" w:cstheme="majorHAnsi"/>
                <w:b/>
                <w:color w:val="0D0D0D" w:themeColor="text1" w:themeTint="F2"/>
                <w:sz w:val="20"/>
              </w:rPr>
            </w:pPr>
            <w:r w:rsidRPr="00156320">
              <w:rPr>
                <w:rFonts w:asciiTheme="majorHAnsi" w:hAnsiTheme="majorHAnsi" w:cstheme="majorHAnsi"/>
                <w:b/>
                <w:color w:val="0D0D0D" w:themeColor="text1" w:themeTint="F2"/>
                <w:sz w:val="20"/>
              </w:rPr>
              <w:t xml:space="preserve">Méthode et langage  UML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6" w:type="dxa"/>
            </w:tcMar>
          </w:tcPr>
          <w:p w:rsidR="00892CF8" w:rsidRPr="00366CC4" w:rsidRDefault="00892CF8" w:rsidP="00366CC4">
            <w:pPr>
              <w:pStyle w:val="Paragraphedeliste"/>
              <w:ind w:left="0"/>
              <w:jc w:val="center"/>
              <w:rPr>
                <w:rFonts w:asciiTheme="majorHAnsi" w:hAnsiTheme="majorHAnsi" w:cstheme="majorHAnsi"/>
                <w:sz w:val="20"/>
              </w:rPr>
            </w:pPr>
            <w:r w:rsidRPr="00366CC4">
              <w:rPr>
                <w:rFonts w:asciiTheme="majorHAnsi" w:hAnsiTheme="majorHAnsi" w:cstheme="majorHAnsi"/>
                <w:sz w:val="20"/>
              </w:rPr>
              <w:t>Moyen</w:t>
            </w:r>
          </w:p>
        </w:tc>
      </w:tr>
      <w:tr w:rsidR="00892CF8" w:rsidRPr="00565B06" w:rsidTr="00156320">
        <w:trPr>
          <w:trHeight w:val="276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BADD7" w:themeFill="accent1" w:themeFillTint="66"/>
          </w:tcPr>
          <w:p w:rsidR="00892CF8" w:rsidRPr="00156320" w:rsidRDefault="00892CF8" w:rsidP="00892CF8">
            <w:pPr>
              <w:pStyle w:val="Paragraphedeliste"/>
              <w:ind w:left="0"/>
              <w:jc w:val="center"/>
              <w:rPr>
                <w:rFonts w:asciiTheme="majorHAnsi" w:hAnsiTheme="majorHAnsi" w:cstheme="majorHAnsi"/>
                <w:b/>
                <w:color w:val="0D0D0D" w:themeColor="text1" w:themeTint="F2"/>
                <w:sz w:val="20"/>
              </w:rPr>
            </w:pPr>
            <w:r w:rsidRPr="00156320">
              <w:rPr>
                <w:rFonts w:asciiTheme="majorHAnsi" w:hAnsiTheme="majorHAnsi" w:cstheme="majorHAnsi"/>
                <w:b/>
                <w:color w:val="0D0D0D" w:themeColor="text1" w:themeTint="F2"/>
                <w:sz w:val="20"/>
              </w:rPr>
              <w:t xml:space="preserve"> UX/UI  design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6" w:type="dxa"/>
            </w:tcMar>
          </w:tcPr>
          <w:p w:rsidR="00892CF8" w:rsidRPr="00366CC4" w:rsidRDefault="00892CF8" w:rsidP="00366CC4">
            <w:pPr>
              <w:pStyle w:val="Paragraphedeliste"/>
              <w:ind w:left="0"/>
              <w:jc w:val="center"/>
              <w:rPr>
                <w:rFonts w:asciiTheme="majorHAnsi" w:hAnsiTheme="majorHAnsi" w:cstheme="majorHAnsi"/>
                <w:sz w:val="20"/>
              </w:rPr>
            </w:pPr>
            <w:r w:rsidRPr="00366CC4">
              <w:rPr>
                <w:rFonts w:asciiTheme="majorHAnsi" w:hAnsiTheme="majorHAnsi" w:cstheme="majorHAnsi"/>
                <w:sz w:val="20"/>
              </w:rPr>
              <w:t>Moyen</w:t>
            </w:r>
          </w:p>
        </w:tc>
      </w:tr>
    </w:tbl>
    <w:p w:rsidR="00892CF8" w:rsidRDefault="00156320" w:rsidP="00316CE4">
      <w:pPr>
        <w:rPr>
          <w:rFonts w:asciiTheme="majorHAnsi" w:hAnsiTheme="majorHAnsi" w:cstheme="majorHAnsi"/>
          <w:b/>
          <w:sz w:val="32"/>
        </w:rPr>
      </w:pPr>
      <w:bookmarkStart w:id="0" w:name="_GoBack"/>
      <w:r w:rsidRPr="00112272">
        <w:rPr>
          <w:noProof/>
          <w:color w:val="7030A0"/>
          <w:lang w:eastAsia="fr-FR"/>
        </w:rPr>
        <w:drawing>
          <wp:anchor distT="0" distB="0" distL="114300" distR="114300" simplePos="0" relativeHeight="251658240" behindDoc="0" locked="0" layoutInCell="1" allowOverlap="1" wp14:anchorId="46DA80FB" wp14:editId="4792FCA4">
            <wp:simplePos x="0" y="0"/>
            <wp:positionH relativeFrom="leftMargin">
              <wp:posOffset>1028700</wp:posOffset>
            </wp:positionH>
            <wp:positionV relativeFrom="margin">
              <wp:posOffset>8378190</wp:posOffset>
            </wp:positionV>
            <wp:extent cx="198120" cy="198120"/>
            <wp:effectExtent l="171450" t="76200" r="144780" b="56388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one caractère.jf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ellipse">
                      <a:avLst/>
                    </a:prstGeom>
                    <a:solidFill>
                      <a:srgbClr val="7030A0"/>
                    </a:solidFill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7A0F44" w:rsidRDefault="00AF301B" w:rsidP="00316CE4">
      <w:pPr>
        <w:rPr>
          <w:rFonts w:asciiTheme="majorHAnsi" w:hAnsiTheme="majorHAnsi" w:cstheme="majorHAnsi"/>
          <w:b/>
          <w:sz w:val="32"/>
        </w:rPr>
      </w:pPr>
      <w:r w:rsidRPr="00AF301B">
        <w:rPr>
          <w:rFonts w:asciiTheme="majorHAnsi" w:hAnsiTheme="majorHAnsi" w:cstheme="majorHAnsi"/>
          <w:b/>
          <w:sz w:val="32"/>
        </w:rPr>
        <w:t xml:space="preserve">QUALITES ET CENTRES D’INTERETS </w:t>
      </w:r>
    </w:p>
    <w:p w:rsidR="00AF301B" w:rsidRDefault="00AF301B" w:rsidP="0011227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b/>
        </w:rPr>
      </w:pPr>
      <w:r w:rsidRPr="00AF301B">
        <w:rPr>
          <w:rFonts w:asciiTheme="majorHAnsi" w:hAnsiTheme="majorHAnsi" w:cstheme="majorHAnsi"/>
          <w:b/>
        </w:rPr>
        <w:t>persévérant et dynamique</w:t>
      </w:r>
    </w:p>
    <w:p w:rsidR="00AF301B" w:rsidRDefault="00AF301B" w:rsidP="0011227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b/>
        </w:rPr>
      </w:pPr>
      <w:r w:rsidRPr="00AF301B">
        <w:rPr>
          <w:rFonts w:asciiTheme="majorHAnsi" w:hAnsiTheme="majorHAnsi" w:cstheme="majorHAnsi"/>
          <w:b/>
        </w:rPr>
        <w:t xml:space="preserve">Forte capacité d’adaptation et de réactivité </w:t>
      </w:r>
    </w:p>
    <w:p w:rsidR="00F4017B" w:rsidRDefault="00F4017B" w:rsidP="00F4017B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Aime relever des défis</w:t>
      </w:r>
      <w:r w:rsidR="00892CF8">
        <w:rPr>
          <w:rFonts w:asciiTheme="majorHAnsi" w:hAnsiTheme="majorHAnsi" w:cstheme="majorHAnsi"/>
          <w:b/>
        </w:rPr>
        <w:t xml:space="preserve"> et possède un grand esprit d’</w:t>
      </w:r>
      <w:r w:rsidR="00366CC4">
        <w:rPr>
          <w:rFonts w:asciiTheme="majorHAnsi" w:hAnsiTheme="majorHAnsi" w:cstheme="majorHAnsi"/>
          <w:b/>
        </w:rPr>
        <w:t>équipe</w:t>
      </w:r>
    </w:p>
    <w:p w:rsidR="00AF301B" w:rsidRDefault="00AF301B" w:rsidP="0011227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Sportif, passionné de manga, et de codage informatique</w:t>
      </w:r>
    </w:p>
    <w:sectPr w:rsidR="00AF301B" w:rsidSect="00F4017B">
      <w:footerReference w:type="default" r:id="rId13"/>
      <w:headerReference w:type="first" r:id="rId14"/>
      <w:type w:val="continuous"/>
      <w:pgSz w:w="11906" w:h="16838" w:code="9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BB2" w:rsidRDefault="00006BB2" w:rsidP="00F534FB">
      <w:pPr>
        <w:spacing w:after="0"/>
      </w:pPr>
      <w:r>
        <w:separator/>
      </w:r>
    </w:p>
  </w:endnote>
  <w:endnote w:type="continuationSeparator" w:id="0">
    <w:p w:rsidR="00006BB2" w:rsidRDefault="00006BB2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0635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366CC4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BB2" w:rsidRDefault="00006BB2" w:rsidP="00F534FB">
      <w:pPr>
        <w:spacing w:after="0"/>
      </w:pPr>
      <w:r>
        <w:separator/>
      </w:r>
    </w:p>
  </w:footnote>
  <w:footnote w:type="continuationSeparator" w:id="0">
    <w:p w:rsidR="00006BB2" w:rsidRDefault="00006BB2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10CF750" wp14:editId="4978B1F8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 1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46EDCF" id="Rectangle 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8735BDC"/>
    <w:multiLevelType w:val="hybridMultilevel"/>
    <w:tmpl w:val="C55AAB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98168E"/>
    <w:multiLevelType w:val="multilevel"/>
    <w:tmpl w:val="D2A0CBD2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1D36168"/>
    <w:multiLevelType w:val="multilevel"/>
    <w:tmpl w:val="510E1954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F958F7"/>
    <w:multiLevelType w:val="hybridMultilevel"/>
    <w:tmpl w:val="AE80F82A"/>
    <w:lvl w:ilvl="0" w:tplc="3BC09410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752396"/>
    <w:multiLevelType w:val="multilevel"/>
    <w:tmpl w:val="F5487B5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>
    <w:nsid w:val="6A04648D"/>
    <w:multiLevelType w:val="hybridMultilevel"/>
    <w:tmpl w:val="3B3AB102"/>
    <w:lvl w:ilvl="0" w:tplc="A942E2A4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7"/>
  </w:num>
  <w:num w:numId="17">
    <w:abstractNumId w:val="11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4E3"/>
    <w:rsid w:val="00002750"/>
    <w:rsid w:val="00004D4E"/>
    <w:rsid w:val="00006BB2"/>
    <w:rsid w:val="00011895"/>
    <w:rsid w:val="00013818"/>
    <w:rsid w:val="00024730"/>
    <w:rsid w:val="00026FD1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A1854"/>
    <w:rsid w:val="000B4420"/>
    <w:rsid w:val="000E24AC"/>
    <w:rsid w:val="000E4A73"/>
    <w:rsid w:val="000E65ED"/>
    <w:rsid w:val="000F67BD"/>
    <w:rsid w:val="000F79EA"/>
    <w:rsid w:val="00112272"/>
    <w:rsid w:val="00134F92"/>
    <w:rsid w:val="00137DC1"/>
    <w:rsid w:val="00143224"/>
    <w:rsid w:val="00145B33"/>
    <w:rsid w:val="001468F3"/>
    <w:rsid w:val="00152C3A"/>
    <w:rsid w:val="001539C4"/>
    <w:rsid w:val="00155106"/>
    <w:rsid w:val="00156320"/>
    <w:rsid w:val="00162BEE"/>
    <w:rsid w:val="00165DCD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4216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24649"/>
    <w:rsid w:val="00235194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26F5"/>
    <w:rsid w:val="002B3FC8"/>
    <w:rsid w:val="002F10E7"/>
    <w:rsid w:val="002F69E4"/>
    <w:rsid w:val="00300A98"/>
    <w:rsid w:val="0030724A"/>
    <w:rsid w:val="00316CE4"/>
    <w:rsid w:val="00321CB3"/>
    <w:rsid w:val="00323C3F"/>
    <w:rsid w:val="003279A4"/>
    <w:rsid w:val="00337114"/>
    <w:rsid w:val="0035004C"/>
    <w:rsid w:val="003571C8"/>
    <w:rsid w:val="003651FA"/>
    <w:rsid w:val="003660E3"/>
    <w:rsid w:val="00366CC4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9488E"/>
    <w:rsid w:val="004A4493"/>
    <w:rsid w:val="004B6A2A"/>
    <w:rsid w:val="004C0172"/>
    <w:rsid w:val="004C1AF6"/>
    <w:rsid w:val="004C389B"/>
    <w:rsid w:val="004C5C49"/>
    <w:rsid w:val="004D0521"/>
    <w:rsid w:val="004D128F"/>
    <w:rsid w:val="004D1EA7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1A2C"/>
    <w:rsid w:val="00574328"/>
    <w:rsid w:val="00575C01"/>
    <w:rsid w:val="00581515"/>
    <w:rsid w:val="005816F1"/>
    <w:rsid w:val="00582623"/>
    <w:rsid w:val="005826C2"/>
    <w:rsid w:val="0059085F"/>
    <w:rsid w:val="005A459B"/>
    <w:rsid w:val="005A74EC"/>
    <w:rsid w:val="005A7949"/>
    <w:rsid w:val="005B3D67"/>
    <w:rsid w:val="005B437C"/>
    <w:rsid w:val="005D0108"/>
    <w:rsid w:val="005E088C"/>
    <w:rsid w:val="005E6E43"/>
    <w:rsid w:val="005F4455"/>
    <w:rsid w:val="006104FF"/>
    <w:rsid w:val="006123B6"/>
    <w:rsid w:val="00614B7C"/>
    <w:rsid w:val="0062239B"/>
    <w:rsid w:val="00625B8A"/>
    <w:rsid w:val="00644D4E"/>
    <w:rsid w:val="00646D01"/>
    <w:rsid w:val="00663536"/>
    <w:rsid w:val="006648D4"/>
    <w:rsid w:val="00672A95"/>
    <w:rsid w:val="00673F18"/>
    <w:rsid w:val="00676CEB"/>
    <w:rsid w:val="00683A86"/>
    <w:rsid w:val="0069300B"/>
    <w:rsid w:val="006A4C72"/>
    <w:rsid w:val="006D65F8"/>
    <w:rsid w:val="006D7854"/>
    <w:rsid w:val="006F4D23"/>
    <w:rsid w:val="00711711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C51B5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8221E"/>
    <w:rsid w:val="00892CF8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24E3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AF301B"/>
    <w:rsid w:val="00B112B1"/>
    <w:rsid w:val="00B1221A"/>
    <w:rsid w:val="00B204FE"/>
    <w:rsid w:val="00B2086D"/>
    <w:rsid w:val="00B25746"/>
    <w:rsid w:val="00B47E1E"/>
    <w:rsid w:val="00B54661"/>
    <w:rsid w:val="00B5539E"/>
    <w:rsid w:val="00B55487"/>
    <w:rsid w:val="00B57BC8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BF14C5"/>
    <w:rsid w:val="00C0155C"/>
    <w:rsid w:val="00C20172"/>
    <w:rsid w:val="00C3233C"/>
    <w:rsid w:val="00C35C81"/>
    <w:rsid w:val="00C3763A"/>
    <w:rsid w:val="00C60281"/>
    <w:rsid w:val="00C70DB2"/>
    <w:rsid w:val="00C779DA"/>
    <w:rsid w:val="00C814F7"/>
    <w:rsid w:val="00C81C04"/>
    <w:rsid w:val="00C91B4B"/>
    <w:rsid w:val="00C93DE1"/>
    <w:rsid w:val="00C95D3F"/>
    <w:rsid w:val="00CA1ED0"/>
    <w:rsid w:val="00CA2E0A"/>
    <w:rsid w:val="00CB3192"/>
    <w:rsid w:val="00CC1E5C"/>
    <w:rsid w:val="00CD1043"/>
    <w:rsid w:val="00CE2C76"/>
    <w:rsid w:val="00D017CC"/>
    <w:rsid w:val="00D046EF"/>
    <w:rsid w:val="00D22E33"/>
    <w:rsid w:val="00D35BBD"/>
    <w:rsid w:val="00D37FAD"/>
    <w:rsid w:val="00D4232B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B2CB8"/>
    <w:rsid w:val="00DD2D34"/>
    <w:rsid w:val="00DD467E"/>
    <w:rsid w:val="00DE136D"/>
    <w:rsid w:val="00DE4136"/>
    <w:rsid w:val="00DE4550"/>
    <w:rsid w:val="00DE6534"/>
    <w:rsid w:val="00DF0F24"/>
    <w:rsid w:val="00DF233F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3FA6"/>
    <w:rsid w:val="00E665C1"/>
    <w:rsid w:val="00E72DA3"/>
    <w:rsid w:val="00E97A36"/>
    <w:rsid w:val="00E97BD9"/>
    <w:rsid w:val="00EE0848"/>
    <w:rsid w:val="00F02574"/>
    <w:rsid w:val="00F03B1E"/>
    <w:rsid w:val="00F03F2C"/>
    <w:rsid w:val="00F1202D"/>
    <w:rsid w:val="00F217AB"/>
    <w:rsid w:val="00F35A06"/>
    <w:rsid w:val="00F4017B"/>
    <w:rsid w:val="00F435D3"/>
    <w:rsid w:val="00F46425"/>
    <w:rsid w:val="00F5078D"/>
    <w:rsid w:val="00F534FB"/>
    <w:rsid w:val="00F56FFE"/>
    <w:rsid w:val="00F815FD"/>
    <w:rsid w:val="00F904FC"/>
    <w:rsid w:val="00F935BF"/>
    <w:rsid w:val="00F94EB5"/>
    <w:rsid w:val="00FA4359"/>
    <w:rsid w:val="00FA4C84"/>
    <w:rsid w:val="00FB0F18"/>
    <w:rsid w:val="00FC758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fr-FR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Titre1">
    <w:name w:val="heading 1"/>
    <w:basedOn w:val="Normal"/>
    <w:link w:val="Titre1C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macro">
    <w:name w:val="macro"/>
    <w:link w:val="Textede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Textedelespacerserv">
    <w:name w:val="Placeholder Text"/>
    <w:basedOn w:val="Policepardfaut"/>
    <w:uiPriority w:val="99"/>
    <w:semiHidden/>
    <w:rsid w:val="008978E8"/>
    <w:rPr>
      <w:color w:val="808080"/>
    </w:rPr>
  </w:style>
  <w:style w:type="paragraph" w:styleId="Titre">
    <w:name w:val="Title"/>
    <w:basedOn w:val="Normal"/>
    <w:link w:val="TitreC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reCar">
    <w:name w:val="Titre Car"/>
    <w:basedOn w:val="Policepardfaut"/>
    <w:link w:val="Titr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Grilledutableau">
    <w:name w:val="Table Grid"/>
    <w:basedOn w:val="Tableau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1515"/>
    <w:rPr>
      <w:rFonts w:ascii="Segoe UI" w:hAnsi="Segoe UI" w:cs="Segoe UI"/>
      <w:szCs w:val="18"/>
    </w:rPr>
  </w:style>
  <w:style w:type="paragraph" w:styleId="En-tte">
    <w:name w:val="header"/>
    <w:basedOn w:val="Normal"/>
    <w:link w:val="En-tteCar"/>
    <w:uiPriority w:val="99"/>
    <w:unhideWhenUsed/>
    <w:rsid w:val="005B437C"/>
    <w:pPr>
      <w:spacing w:after="0"/>
    </w:pPr>
  </w:style>
  <w:style w:type="paragraph" w:customStyle="1" w:styleId="Coordonnes">
    <w:name w:val="Coordonnées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En-tteCar">
    <w:name w:val="En-tête Car"/>
    <w:basedOn w:val="Policepardfaut"/>
    <w:link w:val="En-tte"/>
    <w:uiPriority w:val="99"/>
    <w:rsid w:val="005B437C"/>
  </w:style>
  <w:style w:type="paragraph" w:styleId="Pieddepage">
    <w:name w:val="footer"/>
    <w:basedOn w:val="Normal"/>
    <w:link w:val="PieddepageCar"/>
    <w:uiPriority w:val="99"/>
    <w:unhideWhenUsed/>
    <w:rsid w:val="00297ED0"/>
    <w:pPr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297ED0"/>
  </w:style>
  <w:style w:type="character" w:customStyle="1" w:styleId="Titre2Car">
    <w:name w:val="Titre 2 Car"/>
    <w:basedOn w:val="Policepardfaut"/>
    <w:link w:val="Titre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enumros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Grilledetableauclaire">
    <w:name w:val="Grid Table Light"/>
    <w:basedOn w:val="Tableau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uces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Accentuation">
    <w:name w:val="Emphasis"/>
    <w:basedOn w:val="Policepardfau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ous-titre">
    <w:name w:val="Subtitle"/>
    <w:basedOn w:val="Normal"/>
    <w:link w:val="Sous-titreC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ous-titreCar">
    <w:name w:val="Sous-titre Car"/>
    <w:basedOn w:val="Policepardfaut"/>
    <w:link w:val="Sous-titr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Titredulivre">
    <w:name w:val="Book Title"/>
    <w:basedOn w:val="Policepardfaut"/>
    <w:uiPriority w:val="33"/>
    <w:semiHidden/>
    <w:unhideWhenUsed/>
    <w:rsid w:val="00581515"/>
    <w:rPr>
      <w:b/>
      <w:bCs/>
      <w:i/>
      <w:iCs/>
      <w:spacing w:val="0"/>
    </w:rPr>
  </w:style>
  <w:style w:type="character" w:styleId="Rfrenceintense">
    <w:name w:val="Intense Reference"/>
    <w:basedOn w:val="Policepardfau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81515"/>
    <w:rPr>
      <w:i/>
      <w:iCs/>
      <w:color w:val="77448B" w:themeColor="accent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581515"/>
    <w:rPr>
      <w:i/>
      <w:iCs/>
      <w:color w:val="404040" w:themeColor="text1" w:themeTint="B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Titre8Car">
    <w:name w:val="Titre 8 Car"/>
    <w:basedOn w:val="Policepardfaut"/>
    <w:link w:val="Titre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581515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581515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581515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81515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81515"/>
    <w:rPr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81515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81515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81515"/>
    <w:rPr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odeHTML">
    <w:name w:val="HTML Code"/>
    <w:basedOn w:val="Policepardfau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81515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581515"/>
    <w:rPr>
      <w:rFonts w:ascii="Consolas" w:hAnsi="Consolas"/>
      <w:szCs w:val="21"/>
    </w:rPr>
  </w:style>
  <w:style w:type="table" w:styleId="Tableausimple2">
    <w:name w:val="Plain Table 2"/>
    <w:basedOn w:val="Tableau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nes">
    <w:name w:val="Icônes"/>
    <w:basedOn w:val="Normal"/>
    <w:uiPriority w:val="4"/>
    <w:qFormat/>
    <w:rsid w:val="00BD2DD6"/>
    <w:pPr>
      <w:spacing w:after="20"/>
      <w:jc w:val="center"/>
    </w:p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720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720C"/>
    <w:rPr>
      <w:b/>
      <w:bCs/>
      <w:szCs w:val="20"/>
    </w:rPr>
  </w:style>
  <w:style w:type="paragraph" w:styleId="Paragraphedeliste">
    <w:name w:val="List Paragraph"/>
    <w:basedOn w:val="Normal"/>
    <w:uiPriority w:val="34"/>
    <w:unhideWhenUsed/>
    <w:qFormat/>
    <w:rsid w:val="0022464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92CF8"/>
    <w:rPr>
      <w:color w:val="88628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JONA\AppData\Roaming\Microsoft\Templates\C.V.%20&#233;tudiant%20(conception%20modern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037F23AEF544E78D4DDA5B023091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982E4F-765E-4556-9717-373AFCDE4076}"/>
      </w:docPartPr>
      <w:docPartBody>
        <w:p w:rsidR="00707401" w:rsidRDefault="00B06EBC">
          <w:pPr>
            <w:pStyle w:val="24037F23AEF544E78D4DDA5B02309180"/>
          </w:pPr>
          <w:r w:rsidRPr="00565B06">
            <w:rPr>
              <w:lang w:bidi="fr-FR"/>
            </w:rPr>
            <w:t>Formation</w:t>
          </w:r>
        </w:p>
      </w:docPartBody>
    </w:docPart>
    <w:docPart>
      <w:docPartPr>
        <w:name w:val="E0D2A1B2D6CB43DABEC460970871B2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B97680-0B2A-427E-8EFA-67E9F8086C44}"/>
      </w:docPartPr>
      <w:docPartBody>
        <w:p w:rsidR="00707401" w:rsidRDefault="00B06EBC">
          <w:pPr>
            <w:pStyle w:val="E0D2A1B2D6CB43DABEC460970871B2ED"/>
          </w:pPr>
          <w:r w:rsidRPr="00565B06">
            <w:rPr>
              <w:lang w:bidi="fr-FR"/>
            </w:rPr>
            <w:t>Expérience</w:t>
          </w:r>
        </w:p>
      </w:docPartBody>
    </w:docPart>
    <w:docPart>
      <w:docPartPr>
        <w:name w:val="04B350EA28A54442B258F09E060D34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BF8197-0728-4B73-A535-E44BA4930663}"/>
      </w:docPartPr>
      <w:docPartBody>
        <w:p w:rsidR="00707401" w:rsidRDefault="00B06EBC">
          <w:pPr>
            <w:pStyle w:val="04B350EA28A54442B258F09E060D34F1"/>
          </w:pPr>
          <w:r w:rsidRPr="00565B06">
            <w:rPr>
              <w:lang w:bidi="fr-FR"/>
            </w:rPr>
            <w:t>Compétences</w:t>
          </w:r>
        </w:p>
      </w:docPartBody>
    </w:docPart>
    <w:docPart>
      <w:docPartPr>
        <w:name w:val="D1B9263AA1A84FDEA2CC68A7C6A29B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5CFD27-1C6F-4341-88AB-2F855EFC392E}"/>
      </w:docPartPr>
      <w:docPartBody>
        <w:p w:rsidR="007F191E" w:rsidRDefault="00410D3E" w:rsidP="00410D3E">
          <w:pPr>
            <w:pStyle w:val="D1B9263AA1A84FDEA2CC68A7C6A29BAB"/>
          </w:pPr>
          <w:r w:rsidRPr="009D0878">
            <w:rPr>
              <w:lang w:bidi="fr-FR"/>
            </w:rPr>
            <w:t>Adresse</w:t>
          </w:r>
        </w:p>
      </w:docPartBody>
    </w:docPart>
    <w:docPart>
      <w:docPartPr>
        <w:name w:val="3FC5245ACD4245D8B02B0CCACC0134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4A9D4C-5774-4576-8C06-0673129FA3A6}"/>
      </w:docPartPr>
      <w:docPartBody>
        <w:p w:rsidR="007F191E" w:rsidRDefault="00410D3E" w:rsidP="00410D3E">
          <w:pPr>
            <w:pStyle w:val="3FC5245ACD4245D8B02B0CCACC013490"/>
          </w:pPr>
          <w:r w:rsidRPr="009D0878">
            <w:rPr>
              <w:lang w:bidi="fr-FR"/>
            </w:rPr>
            <w:t>Téléphone</w:t>
          </w:r>
        </w:p>
      </w:docPartBody>
    </w:docPart>
    <w:docPart>
      <w:docPartPr>
        <w:name w:val="52633E26319E4282B81167D7187A57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0C2C7F-2D49-4FDA-88A1-36F0C8CE8EDD}"/>
      </w:docPartPr>
      <w:docPartBody>
        <w:p w:rsidR="007F191E" w:rsidRDefault="00410D3E" w:rsidP="00410D3E">
          <w:pPr>
            <w:pStyle w:val="52633E26319E4282B81167D7187A57F9"/>
          </w:pPr>
          <w:r w:rsidRPr="009D0878">
            <w:rPr>
              <w:lang w:bidi="fr-FR"/>
            </w:rPr>
            <w:t>E-mail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634"/>
    <w:rsid w:val="002A1D24"/>
    <w:rsid w:val="00410D3E"/>
    <w:rsid w:val="00707401"/>
    <w:rsid w:val="007F191E"/>
    <w:rsid w:val="00AB1556"/>
    <w:rsid w:val="00B06EBC"/>
    <w:rsid w:val="00D60386"/>
    <w:rsid w:val="00E6145B"/>
    <w:rsid w:val="00EB7506"/>
    <w:rsid w:val="00EC70A2"/>
    <w:rsid w:val="00F5572F"/>
    <w:rsid w:val="00FF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63041B4CC844F5C94DF7BCE76535CA8">
    <w:name w:val="263041B4CC844F5C94DF7BCE76535CA8"/>
  </w:style>
  <w:style w:type="paragraph" w:customStyle="1" w:styleId="9A873F4D66A74C31B60BB0613DD5F342">
    <w:name w:val="9A873F4D66A74C31B60BB0613DD5F342"/>
  </w:style>
  <w:style w:type="paragraph" w:customStyle="1" w:styleId="A04994F46B854FAD9AFFE4EC93E1D4A5">
    <w:name w:val="A04994F46B854FAD9AFFE4EC93E1D4A5"/>
  </w:style>
  <w:style w:type="paragraph" w:customStyle="1" w:styleId="858FF7166BA94ADFB1FCAF58715093E1">
    <w:name w:val="858FF7166BA94ADFB1FCAF58715093E1"/>
  </w:style>
  <w:style w:type="paragraph" w:customStyle="1" w:styleId="7981FE3F887E41C1AFDDF38C4742495F">
    <w:name w:val="7981FE3F887E41C1AFDDF38C4742495F"/>
  </w:style>
  <w:style w:type="paragraph" w:customStyle="1" w:styleId="FAEBC666BF5540F697467E00E5905DB1">
    <w:name w:val="FAEBC666BF5540F697467E00E5905DB1"/>
  </w:style>
  <w:style w:type="paragraph" w:customStyle="1" w:styleId="333E0E744EB84367AEF711CCDB06F746">
    <w:name w:val="333E0E744EB84367AEF711CCDB06F746"/>
  </w:style>
  <w:style w:type="paragraph" w:customStyle="1" w:styleId="F121A4DD9E3348BA85207DF6F3196F14">
    <w:name w:val="F121A4DD9E3348BA85207DF6F3196F14"/>
  </w:style>
  <w:style w:type="paragraph" w:customStyle="1" w:styleId="BB44C0221B874CA4AE378B326301530C">
    <w:name w:val="BB44C0221B874CA4AE378B326301530C"/>
  </w:style>
  <w:style w:type="paragraph" w:customStyle="1" w:styleId="24037F23AEF544E78D4DDA5B02309180">
    <w:name w:val="24037F23AEF544E78D4DDA5B02309180"/>
  </w:style>
  <w:style w:type="paragraph" w:customStyle="1" w:styleId="9308B76E368D4E71B09659D8C2458C92">
    <w:name w:val="9308B76E368D4E71B09659D8C2458C92"/>
  </w:style>
  <w:style w:type="character" w:styleId="Accentuation">
    <w:name w:val="Emphasis"/>
    <w:basedOn w:val="Policepardfau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983CFE5F7C154A9CAFB0750B9D764BDE">
    <w:name w:val="983CFE5F7C154A9CAFB0750B9D764BDE"/>
  </w:style>
  <w:style w:type="paragraph" w:customStyle="1" w:styleId="E6E5173B67D34A909C3F26F0A811BA1B">
    <w:name w:val="E6E5173B67D34A909C3F26F0A811BA1B"/>
  </w:style>
  <w:style w:type="paragraph" w:customStyle="1" w:styleId="E2D51721561A4F898021073BFBF7FFD4">
    <w:name w:val="E2D51721561A4F898021073BFBF7FFD4"/>
  </w:style>
  <w:style w:type="paragraph" w:customStyle="1" w:styleId="16CBB21911EB41B5917832A2D14C8B47">
    <w:name w:val="16CBB21911EB41B5917832A2D14C8B47"/>
  </w:style>
  <w:style w:type="paragraph" w:customStyle="1" w:styleId="2969F7BD66EA4680849C2063EC246B77">
    <w:name w:val="2969F7BD66EA4680849C2063EC246B77"/>
  </w:style>
  <w:style w:type="paragraph" w:customStyle="1" w:styleId="67E3A0D7C92C4A33AAE5F4FCAE713AAB">
    <w:name w:val="67E3A0D7C92C4A33AAE5F4FCAE713AAB"/>
  </w:style>
  <w:style w:type="paragraph" w:customStyle="1" w:styleId="F933331F7EFB4333A99CB80BEDA01D34">
    <w:name w:val="F933331F7EFB4333A99CB80BEDA01D34"/>
  </w:style>
  <w:style w:type="paragraph" w:customStyle="1" w:styleId="80DBD14DAF2C4512A1690A0C8CE1CE37">
    <w:name w:val="80DBD14DAF2C4512A1690A0C8CE1CE37"/>
  </w:style>
  <w:style w:type="paragraph" w:customStyle="1" w:styleId="5AEA4515FCB94A319DFECCFC38E350DB">
    <w:name w:val="5AEA4515FCB94A319DFECCFC38E350DB"/>
  </w:style>
  <w:style w:type="paragraph" w:customStyle="1" w:styleId="E0D2A1B2D6CB43DABEC460970871B2ED">
    <w:name w:val="E0D2A1B2D6CB43DABEC460970871B2ED"/>
  </w:style>
  <w:style w:type="paragraph" w:customStyle="1" w:styleId="4E18FF74553F47A6A975056F6989D604">
    <w:name w:val="4E18FF74553F47A6A975056F6989D604"/>
  </w:style>
  <w:style w:type="paragraph" w:customStyle="1" w:styleId="F42EFA4773A2435D9170BD226FFC68B2">
    <w:name w:val="F42EFA4773A2435D9170BD226FFC68B2"/>
  </w:style>
  <w:style w:type="paragraph" w:customStyle="1" w:styleId="8603EB81F5ED4555A20776D9D2D6284D">
    <w:name w:val="8603EB81F5ED4555A20776D9D2D6284D"/>
  </w:style>
  <w:style w:type="paragraph" w:customStyle="1" w:styleId="2BA63B3F5B7B4996AA0F8EEF60E82BE1">
    <w:name w:val="2BA63B3F5B7B4996AA0F8EEF60E82BE1"/>
  </w:style>
  <w:style w:type="paragraph" w:customStyle="1" w:styleId="B75B33B7A93F491F9757A21B1AD9E177">
    <w:name w:val="B75B33B7A93F491F9757A21B1AD9E177"/>
  </w:style>
  <w:style w:type="paragraph" w:customStyle="1" w:styleId="A0218C5BAE49463CB20F4F88BF3E4022">
    <w:name w:val="A0218C5BAE49463CB20F4F88BF3E4022"/>
  </w:style>
  <w:style w:type="paragraph" w:customStyle="1" w:styleId="A925AF66275C446BAF189E39F21D1CC4">
    <w:name w:val="A925AF66275C446BAF189E39F21D1CC4"/>
  </w:style>
  <w:style w:type="paragraph" w:customStyle="1" w:styleId="FEAF28C428384572B2CACDE7845ED248">
    <w:name w:val="FEAF28C428384572B2CACDE7845ED248"/>
  </w:style>
  <w:style w:type="paragraph" w:customStyle="1" w:styleId="73396056748A404E9056579705FA8292">
    <w:name w:val="73396056748A404E9056579705FA8292"/>
  </w:style>
  <w:style w:type="paragraph" w:customStyle="1" w:styleId="A6C8662014194D3A9670838EE13FB78E">
    <w:name w:val="A6C8662014194D3A9670838EE13FB78E"/>
  </w:style>
  <w:style w:type="paragraph" w:customStyle="1" w:styleId="04B350EA28A54442B258F09E060D34F1">
    <w:name w:val="04B350EA28A54442B258F09E060D34F1"/>
  </w:style>
  <w:style w:type="paragraph" w:customStyle="1" w:styleId="F256B9446E2A432481D2F90D2B8BEA50">
    <w:name w:val="F256B9446E2A432481D2F90D2B8BEA50"/>
  </w:style>
  <w:style w:type="paragraph" w:customStyle="1" w:styleId="CFAFAD5307BB4217A69278BD76917E54">
    <w:name w:val="CFAFAD5307BB4217A69278BD76917E54"/>
  </w:style>
  <w:style w:type="paragraph" w:customStyle="1" w:styleId="38182786A3C540AEA47FFAA1881BD2AE">
    <w:name w:val="38182786A3C540AEA47FFAA1881BD2AE"/>
  </w:style>
  <w:style w:type="paragraph" w:customStyle="1" w:styleId="A8BF0F7A015641CC8E43A08125F992F7">
    <w:name w:val="A8BF0F7A015641CC8E43A08125F992F7"/>
  </w:style>
  <w:style w:type="paragraph" w:customStyle="1" w:styleId="1BC22AD3F4A04C4D96F7B99BC2814005">
    <w:name w:val="1BC22AD3F4A04C4D96F7B99BC2814005"/>
  </w:style>
  <w:style w:type="paragraph" w:customStyle="1" w:styleId="D098D33BA0BB4136987104038E4DD732">
    <w:name w:val="D098D33BA0BB4136987104038E4DD732"/>
  </w:style>
  <w:style w:type="paragraph" w:customStyle="1" w:styleId="31AD8791770A4655AE4B210CD88E3FA6">
    <w:name w:val="31AD8791770A4655AE4B210CD88E3FA6"/>
  </w:style>
  <w:style w:type="paragraph" w:customStyle="1" w:styleId="A62E9D147968435F9C91E3C09FB570E0">
    <w:name w:val="A62E9D147968435F9C91E3C09FB570E0"/>
    <w:rsid w:val="00FF1634"/>
  </w:style>
  <w:style w:type="paragraph" w:customStyle="1" w:styleId="A9C0AFB416504FE890691C13DB611A12">
    <w:name w:val="A9C0AFB416504FE890691C13DB611A12"/>
    <w:rsid w:val="00FF1634"/>
  </w:style>
  <w:style w:type="paragraph" w:customStyle="1" w:styleId="45CCB7EC36814E759E08B6339BA432A0">
    <w:name w:val="45CCB7EC36814E759E08B6339BA432A0"/>
    <w:rsid w:val="00FF1634"/>
  </w:style>
  <w:style w:type="paragraph" w:customStyle="1" w:styleId="9295CAEEF8514FAB86022C90E7B47342">
    <w:name w:val="9295CAEEF8514FAB86022C90E7B47342"/>
    <w:rsid w:val="00FF1634"/>
  </w:style>
  <w:style w:type="paragraph" w:customStyle="1" w:styleId="70157A5CF6084896810F2CF443F5831B">
    <w:name w:val="70157A5CF6084896810F2CF443F5831B"/>
    <w:rsid w:val="00FF1634"/>
  </w:style>
  <w:style w:type="paragraph" w:customStyle="1" w:styleId="0E74C7B8FF56457DA3E204D43F2D9017">
    <w:name w:val="0E74C7B8FF56457DA3E204D43F2D9017"/>
    <w:rsid w:val="00FF1634"/>
  </w:style>
  <w:style w:type="paragraph" w:customStyle="1" w:styleId="081D219B62D140A39A46B5DC08BCD8BA">
    <w:name w:val="081D219B62D140A39A46B5DC08BCD8BA"/>
    <w:rsid w:val="00FF1634"/>
  </w:style>
  <w:style w:type="paragraph" w:customStyle="1" w:styleId="396D0CB6A39C4F59B979DC5D2F7ED59C">
    <w:name w:val="396D0CB6A39C4F59B979DC5D2F7ED59C"/>
    <w:rsid w:val="00FF1634"/>
  </w:style>
  <w:style w:type="paragraph" w:customStyle="1" w:styleId="2D4E337139EE40128CA59AFFFA912922">
    <w:name w:val="2D4E337139EE40128CA59AFFFA912922"/>
    <w:rsid w:val="00FF1634"/>
  </w:style>
  <w:style w:type="paragraph" w:customStyle="1" w:styleId="DB6B3DD3AB0A47E38AD30F687C09421B">
    <w:name w:val="DB6B3DD3AB0A47E38AD30F687C09421B"/>
    <w:rsid w:val="00FF1634"/>
  </w:style>
  <w:style w:type="paragraph" w:customStyle="1" w:styleId="D4B4B468FFE64BDEB81485E95F143C07">
    <w:name w:val="D4B4B468FFE64BDEB81485E95F143C07"/>
    <w:rsid w:val="00FF1634"/>
  </w:style>
  <w:style w:type="paragraph" w:customStyle="1" w:styleId="5626285945DE4FCBA6246D2C4B61DAB0">
    <w:name w:val="5626285945DE4FCBA6246D2C4B61DAB0"/>
    <w:rsid w:val="00FF1634"/>
  </w:style>
  <w:style w:type="paragraph" w:customStyle="1" w:styleId="94609483A88C4C2CA90DC03F2F33D5C9">
    <w:name w:val="94609483A88C4C2CA90DC03F2F33D5C9"/>
    <w:rsid w:val="00FF1634"/>
  </w:style>
  <w:style w:type="paragraph" w:customStyle="1" w:styleId="2C002271DB3C468B9044AC447393DD76">
    <w:name w:val="2C002271DB3C468B9044AC447393DD76"/>
    <w:rsid w:val="00410D3E"/>
  </w:style>
  <w:style w:type="paragraph" w:customStyle="1" w:styleId="C3A0558B342B414D9DA19F4D7CE29B22">
    <w:name w:val="C3A0558B342B414D9DA19F4D7CE29B22"/>
    <w:rsid w:val="00410D3E"/>
  </w:style>
  <w:style w:type="paragraph" w:customStyle="1" w:styleId="651771C2D60740798D98A9B2D8BB81CD">
    <w:name w:val="651771C2D60740798D98A9B2D8BB81CD"/>
    <w:rsid w:val="00410D3E"/>
  </w:style>
  <w:style w:type="paragraph" w:customStyle="1" w:styleId="D1B9263AA1A84FDEA2CC68A7C6A29BAB">
    <w:name w:val="D1B9263AA1A84FDEA2CC68A7C6A29BAB"/>
    <w:rsid w:val="00410D3E"/>
  </w:style>
  <w:style w:type="paragraph" w:customStyle="1" w:styleId="3FC5245ACD4245D8B02B0CCACC013490">
    <w:name w:val="3FC5245ACD4245D8B02B0CCACC013490"/>
    <w:rsid w:val="00410D3E"/>
  </w:style>
  <w:style w:type="paragraph" w:customStyle="1" w:styleId="52633E26319E4282B81167D7187A57F9">
    <w:name w:val="52633E26319E4282B81167D7187A57F9"/>
    <w:rsid w:val="00410D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LOT III X </CompanyAddress>
  <CompanyPhone>0346772342/0331823724</CompanyPhone>
  <CompanyFax/>
  <CompanyEmail>Andry.dylan1945@gmail.com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étudiant (conception moderne)</Template>
  <TotalTime>0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  <vt:variant>
        <vt:lpstr>Title</vt:lpstr>
      </vt:variant>
      <vt:variant>
        <vt:i4>1</vt:i4>
      </vt:variant>
    </vt:vector>
  </HeadingPairs>
  <TitlesOfParts>
    <vt:vector size="9" baseType="lpstr">
      <vt:lpstr/>
      <vt:lpstr>    Master II | BIOCHIMIE, Biotechnologie</vt:lpstr>
      <vt:lpstr>        </vt:lpstr>
      <vt:lpstr>    Formation supérieur en Filière  INFORMATIQUE  | CNTEMAD Antananarivo</vt:lpstr>
      <vt:lpstr>    Stagiaire Infographiste | Les ateliers du CAPRICORNE</vt:lpstr>
      <vt:lpstr>        2017 – 2018</vt:lpstr>
      <vt:lpstr>    Stagiaire Operateur de traitement d’image et de texte | Les ateliers du CAPRICOR</vt:lpstr>
      <vt:lpstr>        2017 – 2018</vt:lpstr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2022-03-21T18:44:00Z</dcterms:created>
  <dcterms:modified xsi:type="dcterms:W3CDTF">2022-04-25T08:01:00Z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